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45843" w:rsidRDefault="0027752E">
              <w:pPr>
                <w:pStyle w:val="Publishwithline"/>
              </w:pPr>
              <w:r>
                <w:t>Valentine’s Day for the loners</w:t>
              </w:r>
            </w:p>
          </w:sdtContent>
        </w:sdt>
        <w:p w:rsidR="00845843" w:rsidRDefault="00845843">
          <w:pPr>
            <w:pStyle w:val="underline"/>
          </w:pPr>
        </w:p>
        <w:p w:rsidR="00845843" w:rsidRDefault="00A70C95">
          <w:pPr>
            <w:pStyle w:val="PadderBetweenControlandBody"/>
          </w:pPr>
        </w:p>
      </w:sdtContent>
    </w:sdt>
    <w:p w:rsidR="006E4FA8" w:rsidRDefault="006E4FA8">
      <w:r>
        <w:t>It’s Valentine’s Day but I don’t need to tell you that! You already know!</w:t>
      </w:r>
    </w:p>
    <w:p w:rsidR="0027752E" w:rsidRDefault="0027752E">
      <w:r>
        <w:t xml:space="preserve">You don’t need to check </w:t>
      </w:r>
      <w:r w:rsidR="00680F93">
        <w:t xml:space="preserve">the date to know </w:t>
      </w:r>
      <w:r w:rsidR="006E4FA8">
        <w:t>it</w:t>
      </w:r>
      <w:r w:rsidR="00680F93">
        <w:t xml:space="preserve"> -</w:t>
      </w:r>
      <w:r>
        <w:t xml:space="preserve"> It’s everywhere and it’s pissing you off.</w:t>
      </w:r>
      <w:r w:rsidR="00680F93">
        <w:t xml:space="preserve"> You</w:t>
      </w:r>
      <w:r w:rsidR="006E4FA8">
        <w:t>’re in a grumpy mood and cringe</w:t>
      </w:r>
      <w:r w:rsidR="00680F93">
        <w:t xml:space="preserve"> every time you hear or see something </w:t>
      </w:r>
      <w:r w:rsidR="006E4FA8">
        <w:t>mildly related to love or this day, and that’s a lot.</w:t>
      </w:r>
    </w:p>
    <w:p w:rsidR="006E4FA8" w:rsidRDefault="00F62616" w:rsidP="00185AE5">
      <w:r>
        <w:t>Valentine’s Day is the day of love and w</w:t>
      </w:r>
      <w:r w:rsidR="0027752E">
        <w:t xml:space="preserve">e </w:t>
      </w:r>
      <w:r>
        <w:t xml:space="preserve">often misinterpret the meaning of love. When someone </w:t>
      </w:r>
      <w:r w:rsidR="006E4FA8">
        <w:t>mentions</w:t>
      </w:r>
      <w:r>
        <w:t xml:space="preserve"> love, we immediately picture two people</w:t>
      </w:r>
      <w:r w:rsidR="006E4FA8">
        <w:t xml:space="preserve"> madly in love,</w:t>
      </w:r>
      <w:r>
        <w:t xml:space="preserve"> ready to </w:t>
      </w:r>
      <w:r w:rsidR="006E4FA8">
        <w:t xml:space="preserve">run away </w:t>
      </w:r>
      <w:proofErr w:type="spellStart"/>
      <w:r w:rsidR="006E4FA8">
        <w:t>to</w:t>
      </w:r>
      <w:proofErr w:type="spellEnd"/>
      <w:r w:rsidR="006E4FA8">
        <w:t xml:space="preserve"> far away lands for each other. While this may be </w:t>
      </w:r>
      <w:r w:rsidR="00A70C95">
        <w:t xml:space="preserve">the how we define </w:t>
      </w:r>
      <w:r w:rsidR="006E4FA8">
        <w:t>love,</w:t>
      </w:r>
      <w:r w:rsidR="00A70C95">
        <w:t xml:space="preserve"> it’s not the real definition of love</w:t>
      </w:r>
      <w:r w:rsidR="006E4FA8">
        <w:t xml:space="preserve"> </w:t>
      </w:r>
      <w:r w:rsidR="00185AE5">
        <w:t>but let’s just stick to th</w:t>
      </w:r>
      <w:r w:rsidR="006E4FA8">
        <w:t>is</w:t>
      </w:r>
      <w:r w:rsidR="00185AE5">
        <w:t xml:space="preserve"> misinterpreted mea</w:t>
      </w:r>
      <w:r w:rsidR="006E4FA8">
        <w:t xml:space="preserve">ning of love because let’s face </w:t>
      </w:r>
      <w:r w:rsidR="00A70C95">
        <w:t>it,</w:t>
      </w:r>
    </w:p>
    <w:p w:rsidR="00F62616" w:rsidRDefault="006E4FA8" w:rsidP="00185AE5">
      <w:r>
        <w:t>You’re single and thoughts like this isn’t changing that.</w:t>
      </w:r>
    </w:p>
    <w:p w:rsidR="006E4FA8" w:rsidRDefault="00185AE5" w:rsidP="00185AE5">
      <w:r>
        <w:t xml:space="preserve">You’re single and you’re not happy about it. </w:t>
      </w:r>
    </w:p>
    <w:p w:rsidR="006E4FA8" w:rsidRDefault="006E4FA8" w:rsidP="00185AE5">
      <w:r>
        <w:t>You’re single and might stay like this way for a while.</w:t>
      </w:r>
    </w:p>
    <w:p w:rsidR="006E4FA8" w:rsidRDefault="006E4FA8" w:rsidP="00185AE5">
      <w:r>
        <w:t>You’re single, but you don’t want to be.</w:t>
      </w:r>
    </w:p>
    <w:p w:rsidR="00185AE5" w:rsidRDefault="00185AE5" w:rsidP="00185AE5">
      <w:r>
        <w:t xml:space="preserve">While </w:t>
      </w:r>
      <w:r w:rsidR="006E4FA8">
        <w:t>some</w:t>
      </w:r>
      <w:r>
        <w:t xml:space="preserve"> spend this day with their significant others, you’re </w:t>
      </w:r>
      <w:r w:rsidR="006E4FA8">
        <w:t>at home, having dinner for one with your single self</w:t>
      </w:r>
      <w:r>
        <w:t>,</w:t>
      </w:r>
      <w:r w:rsidR="006E4FA8">
        <w:t xml:space="preserve"> and you’re going to call it an early night today.</w:t>
      </w:r>
    </w:p>
    <w:p w:rsidR="00A70C95" w:rsidRDefault="00A70C95" w:rsidP="00185AE5">
      <w:r>
        <w:t>If that sounds like you, snap out of it! It’s a beautiful Sunday, and not because it’s Valentine’s Day. It’s beautiful because you have a day off which could be spent doing WHATEVER but you choose to stay in and have a lonely Breakfast, lunch and dinner. Sounds like a plan? No!</w:t>
      </w:r>
    </w:p>
    <w:p w:rsidR="00185AE5" w:rsidRDefault="00185AE5" w:rsidP="00185AE5">
      <w:r>
        <w:t xml:space="preserve">You’re an amazing person </w:t>
      </w:r>
      <w:r w:rsidR="00A70C95">
        <w:t>with an amazing life, s</w:t>
      </w:r>
      <w:r>
        <w:t>o what if you don’t have a special someone to share this day with, you’ve got your family and</w:t>
      </w:r>
      <w:r w:rsidR="00A70C95">
        <w:t xml:space="preserve"> your friends and all those other people who love you and know you and are just happy because they have someone like you in their lives.</w:t>
      </w:r>
    </w:p>
    <w:p w:rsidR="00A70C95" w:rsidRDefault="00185AE5" w:rsidP="00185AE5">
      <w:r>
        <w:t>Go out</w:t>
      </w:r>
      <w:r w:rsidR="00A70C95">
        <w:t xml:space="preserve"> and</w:t>
      </w:r>
      <w:r>
        <w:t xml:space="preserve"> enjoy yo</w:t>
      </w:r>
      <w:r w:rsidR="00F06CB9">
        <w:t xml:space="preserve">ur day with </w:t>
      </w:r>
      <w:r w:rsidR="00A70C95">
        <w:t>these people – Call your friends</w:t>
      </w:r>
      <w:r w:rsidR="00F06CB9">
        <w:t xml:space="preserve"> and</w:t>
      </w:r>
      <w:r w:rsidR="00A70C95">
        <w:t>/or</w:t>
      </w:r>
      <w:r w:rsidR="00F06CB9">
        <w:t xml:space="preserve"> family</w:t>
      </w:r>
      <w:r w:rsidR="00A70C95">
        <w:t xml:space="preserve"> over or go visit them</w:t>
      </w:r>
      <w:r w:rsidR="00F06CB9">
        <w:t>.</w:t>
      </w:r>
      <w:r w:rsidR="00A70C95">
        <w:t xml:space="preserve"> Go out with them. Live your life. We already live short lives and if you waste a precious day of your already short life like this, you’ll regret it later.</w:t>
      </w:r>
    </w:p>
    <w:p w:rsidR="00A70C95" w:rsidRDefault="00A70C95" w:rsidP="00185AE5">
      <w:r>
        <w:t>Go out and enjoy life because,</w:t>
      </w:r>
    </w:p>
    <w:p w:rsidR="00185AE5" w:rsidRDefault="00F06CB9" w:rsidP="00185AE5">
      <w:r>
        <w:t xml:space="preserve"> You’re single and you like it!</w:t>
      </w:r>
    </w:p>
    <w:p w:rsidR="00F06CB9" w:rsidRDefault="00F06CB9" w:rsidP="00185AE5">
      <w:r>
        <w:t xml:space="preserve">This is a day to appreciate love and what better way to do it then spend it with a group of people who all love each other. </w:t>
      </w:r>
    </w:p>
    <w:p w:rsidR="00F06CB9" w:rsidRDefault="00F06CB9" w:rsidP="00185AE5">
      <w:r>
        <w:t>So go out, and have some fun because tomorrow, is Monday and you ha</w:t>
      </w:r>
      <w:bookmarkStart w:id="0" w:name="_GoBack"/>
      <w:bookmarkEnd w:id="0"/>
      <w:r>
        <w:t>ve to get back to your</w:t>
      </w:r>
      <w:r w:rsidR="00A70C95">
        <w:t xml:space="preserve"> boring old</w:t>
      </w:r>
      <w:r>
        <w:t xml:space="preserve"> </w:t>
      </w:r>
      <w:r w:rsidR="00A70C95">
        <w:t xml:space="preserve">regular </w:t>
      </w:r>
      <w:r>
        <w:t xml:space="preserve">life </w:t>
      </w:r>
      <w:r w:rsidR="00A70C95">
        <w:t>regardless of</w:t>
      </w:r>
      <w:r>
        <w:t xml:space="preserve"> how you spent this day, so I suggest it’s better to make the most of</w:t>
      </w:r>
      <w:r w:rsidR="00A70C95">
        <w:t xml:space="preserve"> what you got</w:t>
      </w:r>
      <w:r>
        <w:t xml:space="preserve"> and stay happy.</w:t>
      </w:r>
    </w:p>
    <w:p w:rsidR="0005110A" w:rsidRDefault="0005110A" w:rsidP="00185AE5">
      <w:r>
        <w:t>B</w:t>
      </w:r>
      <w:r w:rsidR="00A70C95">
        <w:t>UT</w:t>
      </w:r>
      <w:r>
        <w:t xml:space="preserve"> if, you’re a true loner like me and have no friends too, then you’re welcome to hang out with me in the comment section and have a chat.</w:t>
      </w:r>
    </w:p>
    <w:p w:rsidR="0005110A" w:rsidRDefault="0005110A" w:rsidP="00185AE5">
      <w:r>
        <w:t>See you there Mr. Loner – you never know, Mrs. Loner might be there too! ^_^</w:t>
      </w:r>
    </w:p>
    <w:sectPr w:rsidR="000511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7752E"/>
    <w:rsid w:val="0005110A"/>
    <w:rsid w:val="00185AE5"/>
    <w:rsid w:val="0027752E"/>
    <w:rsid w:val="00680F93"/>
    <w:rsid w:val="006E4FA8"/>
    <w:rsid w:val="007D2745"/>
    <w:rsid w:val="00845843"/>
    <w:rsid w:val="00A70C95"/>
    <w:rsid w:val="00F06CB9"/>
    <w:rsid w:val="00F6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429ED-6716-4B14-B921-0A6E6B42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7796A-C253-4D2D-8A27-06C6A5E4646D}"/>
      </w:docPartPr>
      <w:docPartBody>
        <w:p w:rsidR="00000000" w:rsidRDefault="000D7F59">
          <w:r w:rsidRPr="00581F7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59"/>
    <w:rsid w:val="000D7F59"/>
    <w:rsid w:val="0049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F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Valentine’s Day for the loners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Shah</dc:creator>
  <cp:keywords/>
  <dc:description/>
  <cp:lastModifiedBy>Ammar Shah</cp:lastModifiedBy>
  <cp:revision>5</cp:revision>
  <dcterms:created xsi:type="dcterms:W3CDTF">2016-02-14T02:51:00Z</dcterms:created>
  <dcterms:modified xsi:type="dcterms:W3CDTF">2016-02-14T03:42:00Z</dcterms:modified>
</cp:coreProperties>
</file>